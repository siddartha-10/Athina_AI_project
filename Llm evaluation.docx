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E9DE00" w14:textId="58EE4826" w:rsidR="00DE51E4" w:rsidRDefault="00E34890">
      <w:proofErr w:type="spellStart"/>
      <w:r>
        <w:t>Llm</w:t>
      </w:r>
      <w:proofErr w:type="spellEnd"/>
      <w:r>
        <w:t xml:space="preserve"> evaluation, basic QA chain</w:t>
      </w:r>
    </w:p>
    <w:p w14:paraId="2C2C3FCA" w14:textId="77777777" w:rsidR="00E34890" w:rsidRDefault="00E34890"/>
    <w:p w14:paraId="3949C583" w14:textId="02F6CCC5" w:rsidR="00E34890" w:rsidRDefault="00E34890">
      <w:r>
        <w:t>Ragas Faithfulness and answer relevancy</w:t>
      </w:r>
    </w:p>
    <w:p w14:paraId="7AE9D0E8" w14:textId="77777777" w:rsidR="00E34890" w:rsidRDefault="00E34890"/>
    <w:p w14:paraId="6387C147" w14:textId="152D0D14" w:rsidR="00E34890" w:rsidRDefault="00B03100" w:rsidP="00B03100">
      <w:r w:rsidRPr="00B03100">
        <w:drawing>
          <wp:inline distT="0" distB="0" distL="0" distR="0" wp14:anchorId="7C5B73AE" wp14:editId="02E0DFCF">
            <wp:extent cx="6699288" cy="3764054"/>
            <wp:effectExtent l="0" t="0" r="0" b="0"/>
            <wp:docPr id="20504984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498480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10974" cy="3826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FFEF7" w14:textId="77777777" w:rsidR="00B03100" w:rsidRDefault="00B03100" w:rsidP="00B03100"/>
    <w:p w14:paraId="400F6EE2" w14:textId="77777777" w:rsidR="00B03100" w:rsidRDefault="00B03100" w:rsidP="00B03100"/>
    <w:p w14:paraId="2E4A7558" w14:textId="77777777" w:rsidR="00B03100" w:rsidRDefault="00B03100" w:rsidP="00B03100"/>
    <w:p w14:paraId="68CEA6E9" w14:textId="77777777" w:rsidR="00B03100" w:rsidRDefault="00B03100" w:rsidP="00B03100"/>
    <w:sectPr w:rsidR="00B03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890"/>
    <w:rsid w:val="0004271E"/>
    <w:rsid w:val="00060148"/>
    <w:rsid w:val="00070B0F"/>
    <w:rsid w:val="000729C5"/>
    <w:rsid w:val="00077DD0"/>
    <w:rsid w:val="00096670"/>
    <w:rsid w:val="000C69F2"/>
    <w:rsid w:val="000D3BE3"/>
    <w:rsid w:val="00147FB5"/>
    <w:rsid w:val="001A7F6B"/>
    <w:rsid w:val="001B42E8"/>
    <w:rsid w:val="001F417D"/>
    <w:rsid w:val="00216108"/>
    <w:rsid w:val="00234CB1"/>
    <w:rsid w:val="00236E0D"/>
    <w:rsid w:val="002D2B88"/>
    <w:rsid w:val="002F2B2C"/>
    <w:rsid w:val="00300A2E"/>
    <w:rsid w:val="00313EA1"/>
    <w:rsid w:val="003303FF"/>
    <w:rsid w:val="003603BA"/>
    <w:rsid w:val="003A51EC"/>
    <w:rsid w:val="003C0B75"/>
    <w:rsid w:val="003E63CE"/>
    <w:rsid w:val="003F66F8"/>
    <w:rsid w:val="004138AB"/>
    <w:rsid w:val="00417C71"/>
    <w:rsid w:val="00477AE7"/>
    <w:rsid w:val="004839C5"/>
    <w:rsid w:val="004914FD"/>
    <w:rsid w:val="004968D9"/>
    <w:rsid w:val="004B1B88"/>
    <w:rsid w:val="004E1558"/>
    <w:rsid w:val="004F72DD"/>
    <w:rsid w:val="005138A7"/>
    <w:rsid w:val="005318CD"/>
    <w:rsid w:val="005F4C42"/>
    <w:rsid w:val="006213FD"/>
    <w:rsid w:val="00632836"/>
    <w:rsid w:val="00663A52"/>
    <w:rsid w:val="00666154"/>
    <w:rsid w:val="006A35BF"/>
    <w:rsid w:val="006A6BF7"/>
    <w:rsid w:val="006A7BD3"/>
    <w:rsid w:val="006B23E8"/>
    <w:rsid w:val="006B7C82"/>
    <w:rsid w:val="006F4AF3"/>
    <w:rsid w:val="00712BCE"/>
    <w:rsid w:val="007333F1"/>
    <w:rsid w:val="00753560"/>
    <w:rsid w:val="0075518E"/>
    <w:rsid w:val="007726E0"/>
    <w:rsid w:val="0077792E"/>
    <w:rsid w:val="00780AAF"/>
    <w:rsid w:val="007D12F3"/>
    <w:rsid w:val="007E17F2"/>
    <w:rsid w:val="008134AC"/>
    <w:rsid w:val="0081531C"/>
    <w:rsid w:val="0084100E"/>
    <w:rsid w:val="0084559F"/>
    <w:rsid w:val="00860F41"/>
    <w:rsid w:val="0086340B"/>
    <w:rsid w:val="008955AE"/>
    <w:rsid w:val="008D0EF7"/>
    <w:rsid w:val="008E6CAF"/>
    <w:rsid w:val="008F53FC"/>
    <w:rsid w:val="0090015E"/>
    <w:rsid w:val="00917D4A"/>
    <w:rsid w:val="0094498A"/>
    <w:rsid w:val="00976AFB"/>
    <w:rsid w:val="00A82D56"/>
    <w:rsid w:val="00A8402A"/>
    <w:rsid w:val="00AA60F5"/>
    <w:rsid w:val="00AE06EE"/>
    <w:rsid w:val="00AE508A"/>
    <w:rsid w:val="00AF4F0B"/>
    <w:rsid w:val="00B03100"/>
    <w:rsid w:val="00B22F31"/>
    <w:rsid w:val="00B66CC4"/>
    <w:rsid w:val="00C000C2"/>
    <w:rsid w:val="00C05E8E"/>
    <w:rsid w:val="00C1094A"/>
    <w:rsid w:val="00CB2E76"/>
    <w:rsid w:val="00CC2F88"/>
    <w:rsid w:val="00CD56FB"/>
    <w:rsid w:val="00CE08F3"/>
    <w:rsid w:val="00CE3676"/>
    <w:rsid w:val="00D02EEE"/>
    <w:rsid w:val="00D0391B"/>
    <w:rsid w:val="00D3298E"/>
    <w:rsid w:val="00D36F31"/>
    <w:rsid w:val="00D56022"/>
    <w:rsid w:val="00DA0E63"/>
    <w:rsid w:val="00DA5731"/>
    <w:rsid w:val="00DE51E4"/>
    <w:rsid w:val="00DF7E0F"/>
    <w:rsid w:val="00E06354"/>
    <w:rsid w:val="00E07CEB"/>
    <w:rsid w:val="00E11E7E"/>
    <w:rsid w:val="00E34890"/>
    <w:rsid w:val="00E479D1"/>
    <w:rsid w:val="00E83442"/>
    <w:rsid w:val="00EF033A"/>
    <w:rsid w:val="00F24668"/>
    <w:rsid w:val="00F4027E"/>
    <w:rsid w:val="00F57965"/>
    <w:rsid w:val="00F6224D"/>
    <w:rsid w:val="00F645EC"/>
    <w:rsid w:val="00FA2384"/>
    <w:rsid w:val="00FF5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F9153F"/>
  <w15:chartTrackingRefBased/>
  <w15:docId w15:val="{E300B26B-FFC2-F54F-8B53-BE67F67F9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48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48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48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48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48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48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48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48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48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48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48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48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48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48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48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48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48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48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48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48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48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48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48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48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48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48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48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48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48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.~WRD0000</Template>
  <TotalTime>2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Siddartha Pullakhandam</dc:creator>
  <cp:keywords/>
  <dc:description/>
  <cp:lastModifiedBy>Siddartha Pullakhandam</cp:lastModifiedBy>
  <cp:revision>1</cp:revision>
  <dcterms:created xsi:type="dcterms:W3CDTF">2024-06-10T20:50:00Z</dcterms:created>
  <dcterms:modified xsi:type="dcterms:W3CDTF">2024-06-10T21:46:00Z</dcterms:modified>
</cp:coreProperties>
</file>